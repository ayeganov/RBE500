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32B" w:rsidRDefault="0076132B" w:rsidP="00171D04">
      <w:pPr>
        <w:keepNext/>
        <w:rPr>
          <w:rFonts w:asciiTheme="minorHAnsi" w:hAnsiTheme="minorHAnsi" w:cstheme="minorHAnsi"/>
        </w:rPr>
      </w:pPr>
    </w:p>
    <w:p w:rsidR="00E447D9" w:rsidRPr="00171D04" w:rsidRDefault="00E447D9" w:rsidP="00171D04">
      <w:pPr>
        <w:keepNext/>
        <w:rPr>
          <w:rFonts w:asciiTheme="minorHAnsi" w:hAnsiTheme="minorHAnsi" w:cstheme="minorHAnsi"/>
        </w:rPr>
        <w:sectPr w:rsidR="00E447D9" w:rsidRPr="00171D04" w:rsidSect="002D1D6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440" w:right="1260" w:bottom="1440" w:left="1440" w:header="720" w:footer="475" w:gutter="0"/>
          <w:cols w:space="720"/>
          <w:titlePg/>
          <w:docGrid w:linePitch="360"/>
        </w:sectPr>
      </w:pPr>
    </w:p>
    <w:p w:rsidR="008D21C6" w:rsidRDefault="00171D04" w:rsidP="000C5BA1">
      <w:pPr>
        <w:pStyle w:val="Heading1"/>
        <w:jc w:val="center"/>
        <w:rPr>
          <w:smallCaps w:val="0"/>
          <w:sz w:val="28"/>
        </w:rPr>
      </w:pPr>
      <w:r>
        <w:lastRenderedPageBreak/>
        <w:t xml:space="preserve">Homework Assignment </w:t>
      </w:r>
      <w:r w:rsidR="006330E9">
        <w:t>9</w:t>
      </w:r>
      <w:bookmarkStart w:id="0" w:name="_GoBack"/>
      <w:bookmarkEnd w:id="0"/>
      <w:r w:rsidR="008D21C6">
        <w:br/>
      </w:r>
    </w:p>
    <w:p w:rsidR="008D21C6" w:rsidRPr="000C5BA1" w:rsidRDefault="000C5BA1" w:rsidP="008D21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iCs/>
          <w:color w:val="000000"/>
          <w:lang w:bidi="ar-SA"/>
        </w:rPr>
      </w:pPr>
      <w:r w:rsidRPr="000C5BA1">
        <w:rPr>
          <w:rFonts w:asciiTheme="minorHAnsi" w:hAnsiTheme="minorHAnsi" w:cs="Arial"/>
          <w:iCs/>
          <w:color w:val="000000"/>
          <w:lang w:bidi="ar-SA"/>
        </w:rPr>
        <w:t>Problems:</w:t>
      </w:r>
    </w:p>
    <w:p w:rsidR="000C5BA1" w:rsidRDefault="000C5BA1" w:rsidP="000C5BA1">
      <w:pPr>
        <w:spacing w:after="0" w:line="240" w:lineRule="auto"/>
        <w:rPr>
          <w:rFonts w:asciiTheme="minorHAnsi" w:hAnsiTheme="minorHAnsi"/>
        </w:rPr>
      </w:pPr>
    </w:p>
    <w:p w:rsidR="00AB4E8D" w:rsidRPr="00AB4E8D" w:rsidRDefault="00AB4E8D" w:rsidP="00AB4E8D">
      <w:pPr>
        <w:spacing w:after="0" w:line="240" w:lineRule="auto"/>
        <w:rPr>
          <w:rFonts w:asciiTheme="minorHAnsi" w:hAnsiTheme="minorHAnsi"/>
        </w:rPr>
      </w:pPr>
    </w:p>
    <w:p w:rsidR="00AB4E8D" w:rsidRDefault="00AB4E8D" w:rsidP="000C5BA1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.zip file LIDAR_360_degrees contains range measurements</w:t>
      </w:r>
      <w:r w:rsidR="008400B4">
        <w:rPr>
          <w:rFonts w:asciiTheme="minorHAnsi" w:hAnsiTheme="minorHAnsi"/>
        </w:rPr>
        <w:t>, in centimeters,</w:t>
      </w:r>
      <w:r>
        <w:rPr>
          <w:rFonts w:asciiTheme="minorHAnsi" w:hAnsiTheme="minorHAnsi"/>
        </w:rPr>
        <w:t xml:space="preserve"> taken at 85 Prescott Street. Range Measurements are taken every 100ms varying 10 degrees in azimuth in each file.  Each file contains approximately one minute of sample data.</w:t>
      </w:r>
    </w:p>
    <w:p w:rsidR="00AB4E8D" w:rsidRDefault="00F4478B" w:rsidP="00AB4E8D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Analyze this data to produce a</w:t>
      </w:r>
      <w:r w:rsidR="008B18BD">
        <w:rPr>
          <w:rFonts w:asciiTheme="minorHAnsi" w:hAnsiTheme="minorHAnsi"/>
        </w:rPr>
        <w:t xml:space="preserve"> 2-D plot with range on the horizontal axis and standard deviation on the y axis.</w:t>
      </w:r>
      <w:r>
        <w:rPr>
          <w:rFonts w:asciiTheme="minorHAnsi" w:hAnsiTheme="minorHAnsi"/>
        </w:rPr>
        <w:t xml:space="preserve"> </w:t>
      </w:r>
      <w:r w:rsidR="008B18BD">
        <w:rPr>
          <w:rFonts w:asciiTheme="minorHAnsi" w:hAnsiTheme="minorHAnsi"/>
        </w:rPr>
        <w:t>D</w:t>
      </w:r>
      <w:r w:rsidR="00AB4E8D">
        <w:rPr>
          <w:rFonts w:asciiTheme="minorHAnsi" w:hAnsiTheme="minorHAnsi"/>
        </w:rPr>
        <w:t xml:space="preserve">oes the </w:t>
      </w:r>
      <w:r w:rsidR="008B18BD">
        <w:rPr>
          <w:rFonts w:asciiTheme="minorHAnsi" w:hAnsiTheme="minorHAnsi"/>
        </w:rPr>
        <w:t>standard deviation</w:t>
      </w:r>
      <w:r w:rsidR="00AB4E8D">
        <w:rPr>
          <w:rFonts w:asciiTheme="minorHAnsi" w:hAnsiTheme="minorHAnsi"/>
        </w:rPr>
        <w:t xml:space="preserve"> of the data </w:t>
      </w:r>
      <w:r w:rsidR="008F6352">
        <w:rPr>
          <w:rFonts w:asciiTheme="minorHAnsi" w:hAnsiTheme="minorHAnsi"/>
        </w:rPr>
        <w:t>seem to have any dependence on the range being measured?</w:t>
      </w:r>
      <w:r w:rsidR="007C31B0">
        <w:rPr>
          <w:rFonts w:asciiTheme="minorHAnsi" w:hAnsiTheme="minorHAnsi"/>
        </w:rPr>
        <w:t xml:space="preserve"> (</w:t>
      </w:r>
      <w:r w:rsidR="008B18BD">
        <w:rPr>
          <w:rFonts w:asciiTheme="minorHAnsi" w:hAnsiTheme="minorHAnsi"/>
        </w:rPr>
        <w:t>5 points)</w:t>
      </w:r>
    </w:p>
    <w:p w:rsidR="000C5BA1" w:rsidRPr="008B18BD" w:rsidRDefault="008F6352" w:rsidP="008B18BD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</w:rPr>
      </w:pPr>
      <w:r w:rsidRPr="008B18BD">
        <w:rPr>
          <w:rFonts w:asciiTheme="minorHAnsi" w:hAnsiTheme="minorHAnsi"/>
        </w:rPr>
        <w:t>Assuming that the mean of the sample data for each azimuth is the best estimate of range, draw a map of the room based on the sample data.</w:t>
      </w:r>
      <w:r w:rsidR="007C31B0">
        <w:rPr>
          <w:rFonts w:asciiTheme="minorHAnsi" w:hAnsiTheme="minorHAnsi"/>
        </w:rPr>
        <w:t xml:space="preserve"> (</w:t>
      </w:r>
      <w:r w:rsidR="008B18BD" w:rsidRPr="008B18BD">
        <w:rPr>
          <w:rFonts w:asciiTheme="minorHAnsi" w:hAnsiTheme="minorHAnsi"/>
        </w:rPr>
        <w:t>5 points)</w:t>
      </w:r>
    </w:p>
    <w:sectPr w:rsidR="000C5BA1" w:rsidRPr="008B18BD" w:rsidSect="008D21C6">
      <w:headerReference w:type="default" r:id="rId15"/>
      <w:footerReference w:type="first" r:id="rId16"/>
      <w:type w:val="continuous"/>
      <w:pgSz w:w="12240" w:h="15840" w:code="1"/>
      <w:pgMar w:top="1440" w:right="1260" w:bottom="1440" w:left="1440" w:header="720" w:footer="4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A4C" w:rsidRDefault="002C0A4C" w:rsidP="00690F5C">
      <w:pPr>
        <w:spacing w:after="0" w:line="240" w:lineRule="auto"/>
      </w:pPr>
      <w:r>
        <w:separator/>
      </w:r>
    </w:p>
  </w:endnote>
  <w:endnote w:type="continuationSeparator" w:id="0">
    <w:p w:rsidR="002C0A4C" w:rsidRDefault="002C0A4C" w:rsidP="0069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7D9" w:rsidRPr="009E37F9" w:rsidRDefault="00E447D9" w:rsidP="009E37F9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t>RBE 2001</w:t>
    </w:r>
    <w:r w:rsidRPr="0036747F">
      <w:rPr>
        <w:rFonts w:asciiTheme="minorHAnsi" w:hAnsiTheme="minorHAnsi"/>
        <w:sz w:val="20"/>
      </w:rPr>
      <w:tab/>
    </w:r>
    <w:r>
      <w:rPr>
        <w:rFonts w:asciiTheme="minorHAnsi" w:hAnsiTheme="minorHAnsi"/>
        <w:sz w:val="20"/>
      </w:rPr>
      <w:t xml:space="preserve">Revised: </w:t>
    </w:r>
    <w:r>
      <w:rPr>
        <w:rFonts w:asciiTheme="minorHAnsi" w:hAnsiTheme="minorHAnsi"/>
        <w:sz w:val="20"/>
      </w:rPr>
      <w:fldChar w:fldCharType="begin"/>
    </w:r>
    <w:r>
      <w:rPr>
        <w:rFonts w:asciiTheme="minorHAnsi" w:hAnsiTheme="minorHAnsi"/>
        <w:sz w:val="20"/>
      </w:rPr>
      <w:instrText xml:space="preserve"> DATE \@ "d-MMM-yy" </w:instrText>
    </w:r>
    <w:r>
      <w:rPr>
        <w:rFonts w:asciiTheme="minorHAnsi" w:hAnsiTheme="minorHAnsi"/>
        <w:sz w:val="20"/>
      </w:rPr>
      <w:fldChar w:fldCharType="separate"/>
    </w:r>
    <w:r w:rsidR="00B62299">
      <w:rPr>
        <w:rFonts w:asciiTheme="minorHAnsi" w:hAnsiTheme="minorHAnsi"/>
        <w:noProof/>
        <w:sz w:val="20"/>
      </w:rPr>
      <w:t>1-Nov-17</w:t>
    </w:r>
    <w:r>
      <w:rPr>
        <w:rFonts w:asciiTheme="minorHAnsi" w:hAnsiTheme="minorHAnsi"/>
        <w:sz w:val="20"/>
      </w:rPr>
      <w:fldChar w:fldCharType="end"/>
    </w:r>
    <w:r w:rsidRPr="0036747F">
      <w:rPr>
        <w:rFonts w:asciiTheme="minorHAnsi" w:hAnsiTheme="minorHAnsi"/>
        <w:sz w:val="20"/>
      </w:rPr>
      <w:t xml:space="preserve"> </w:t>
    </w:r>
    <w:r w:rsidRPr="0036747F">
      <w:rPr>
        <w:rFonts w:asciiTheme="minorHAnsi" w:hAnsiTheme="minorHAnsi"/>
        <w:sz w:val="20"/>
      </w:rPr>
      <w:tab/>
    </w:r>
    <w:r w:rsidRPr="0036747F">
      <w:rPr>
        <w:rFonts w:asciiTheme="minorHAnsi" w:hAnsiTheme="minorHAnsi"/>
        <w:sz w:val="20"/>
      </w:rPr>
      <w:fldChar w:fldCharType="begin"/>
    </w:r>
    <w:r w:rsidRPr="0036747F">
      <w:rPr>
        <w:rFonts w:asciiTheme="minorHAnsi" w:hAnsiTheme="minorHAnsi"/>
        <w:sz w:val="20"/>
      </w:rPr>
      <w:instrText xml:space="preserve"> PAGE   \* MERGEFORMAT </w:instrText>
    </w:r>
    <w:r w:rsidRPr="0036747F">
      <w:rPr>
        <w:rFonts w:asciiTheme="minorHAnsi" w:hAnsiTheme="minorHAnsi"/>
        <w:sz w:val="20"/>
      </w:rPr>
      <w:fldChar w:fldCharType="separate"/>
    </w:r>
    <w:r>
      <w:rPr>
        <w:rFonts w:asciiTheme="minorHAnsi" w:hAnsiTheme="minorHAnsi"/>
        <w:noProof/>
        <w:sz w:val="20"/>
      </w:rPr>
      <w:t>2</w:t>
    </w:r>
    <w:r w:rsidRPr="0036747F">
      <w:rPr>
        <w:rFonts w:asciiTheme="minorHAnsi" w:hAnsiTheme="minorHAnsi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7D9" w:rsidRPr="00171D04" w:rsidRDefault="00E447D9" w:rsidP="007465EE">
    <w:pPr>
      <w:pStyle w:val="Footer"/>
      <w:rPr>
        <w:rFonts w:asciiTheme="minorHAnsi" w:hAnsiTheme="minorHAnsi"/>
        <w:sz w:val="18"/>
      </w:rPr>
    </w:pPr>
    <w:r>
      <w:rPr>
        <w:rFonts w:asciiTheme="minorHAnsi" w:hAnsiTheme="minorHAnsi"/>
        <w:noProof/>
        <w:sz w:val="20"/>
        <w:lang w:bidi="ar-SA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5E29640" wp14:editId="10AB10E3">
              <wp:simplePos x="0" y="0"/>
              <wp:positionH relativeFrom="page">
                <wp:posOffset>3175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9" name="AutoShap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9" o:spid="_x0000_s1026" type="#_x0000_t32" style="position:absolute;margin-left:.25pt;margin-top:738pt;width:612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" strokeweight="1.5pt">
              <w10:wrap anchorx="page" anchory="page"/>
            </v:shape>
          </w:pict>
        </mc:Fallback>
      </mc:AlternateContent>
    </w:r>
    <w:r w:rsidRPr="00171D04">
      <w:rPr>
        <w:rFonts w:asciiTheme="minorHAnsi" w:hAnsiTheme="minorHAnsi"/>
        <w:sz w:val="18"/>
      </w:rPr>
      <w:t xml:space="preserve">RBE </w:t>
    </w:r>
    <w:r>
      <w:rPr>
        <w:rFonts w:asciiTheme="minorHAnsi" w:hAnsiTheme="minorHAnsi"/>
        <w:sz w:val="18"/>
      </w:rPr>
      <w:t>500</w:t>
    </w:r>
    <w:r w:rsidRPr="00171D04">
      <w:rPr>
        <w:rFonts w:asciiTheme="minorHAnsi" w:hAnsiTheme="minorHAnsi"/>
        <w:sz w:val="18"/>
      </w:rPr>
      <w:t xml:space="preserve"> (</w:t>
    </w:r>
    <w:r>
      <w:rPr>
        <w:rFonts w:asciiTheme="minorHAnsi" w:hAnsiTheme="minorHAnsi"/>
        <w:sz w:val="18"/>
      </w:rPr>
      <w:t>F15)</w:t>
    </w:r>
    <w:r>
      <w:rPr>
        <w:rFonts w:asciiTheme="minorHAnsi" w:hAnsiTheme="minorHAnsi"/>
        <w:sz w:val="18"/>
      </w:rPr>
      <w:tab/>
    </w:r>
    <w:r w:rsidRPr="00171D04">
      <w:rPr>
        <w:rFonts w:asciiTheme="minorHAnsi" w:hAnsiTheme="minorHAnsi"/>
        <w:sz w:val="18"/>
      </w:rPr>
      <w:tab/>
    </w:r>
    <w:r w:rsidRPr="00171D04">
      <w:rPr>
        <w:rFonts w:asciiTheme="minorHAnsi" w:hAnsiTheme="minorHAnsi"/>
        <w:sz w:val="18"/>
      </w:rPr>
      <w:fldChar w:fldCharType="begin"/>
    </w:r>
    <w:r w:rsidRPr="00171D04">
      <w:rPr>
        <w:rFonts w:asciiTheme="minorHAnsi" w:hAnsiTheme="minorHAnsi"/>
        <w:sz w:val="18"/>
      </w:rPr>
      <w:instrText xml:space="preserve"> PAGE   \* MERGEFORMAT </w:instrText>
    </w:r>
    <w:r w:rsidRPr="00171D04">
      <w:rPr>
        <w:rFonts w:asciiTheme="minorHAnsi" w:hAnsiTheme="minorHAnsi"/>
        <w:sz w:val="18"/>
      </w:rPr>
      <w:fldChar w:fldCharType="separate"/>
    </w:r>
    <w:r w:rsidR="008B18BD">
      <w:rPr>
        <w:rFonts w:asciiTheme="minorHAnsi" w:hAnsiTheme="minorHAnsi"/>
        <w:noProof/>
        <w:sz w:val="18"/>
      </w:rPr>
      <w:t>2</w:t>
    </w:r>
    <w:r w:rsidRPr="00171D04">
      <w:rPr>
        <w:rFonts w:asciiTheme="minorHAnsi" w:hAnsiTheme="minorHAns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7D9" w:rsidRPr="008D21C6" w:rsidRDefault="00E447D9" w:rsidP="008D21C6">
    <w:pPr>
      <w:pStyle w:val="Footer"/>
      <w:rPr>
        <w:rFonts w:asciiTheme="minorHAnsi" w:hAnsiTheme="minorHAnsi"/>
        <w:sz w:val="18"/>
      </w:rPr>
    </w:pPr>
    <w:r>
      <w:rPr>
        <w:rFonts w:asciiTheme="minorHAnsi" w:hAnsiTheme="minorHAnsi"/>
        <w:noProof/>
        <w:sz w:val="20"/>
        <w:lang w:bidi="ar-SA"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43E78FEE" wp14:editId="25897009">
              <wp:simplePos x="0" y="0"/>
              <wp:positionH relativeFrom="page">
                <wp:posOffset>3175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5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0" o:spid="_x0000_s1026" type="#_x0000_t32" style="position:absolute;margin-left:.25pt;margin-top:738pt;width:612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1+HwIAAD0EAAAOAAAAZHJzL2Uyb0RvYy54bWysU82O2yAQvlfqOyDuie3U2SR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" strokeweight="1.5pt">
              <w10:wrap anchorx="page" anchory="page"/>
            </v:shape>
          </w:pict>
        </mc:Fallback>
      </mc:AlternateContent>
    </w:r>
    <w:r w:rsidRPr="00171D04">
      <w:rPr>
        <w:rFonts w:asciiTheme="minorHAnsi" w:hAnsiTheme="minorHAnsi"/>
        <w:sz w:val="18"/>
      </w:rPr>
      <w:t xml:space="preserve">RBE </w:t>
    </w:r>
    <w:r>
      <w:rPr>
        <w:rFonts w:asciiTheme="minorHAnsi" w:hAnsiTheme="minorHAnsi"/>
        <w:sz w:val="18"/>
      </w:rPr>
      <w:t>500</w:t>
    </w:r>
    <w:r w:rsidRPr="00171D04">
      <w:rPr>
        <w:rFonts w:asciiTheme="minorHAnsi" w:hAnsiTheme="minorHAnsi"/>
        <w:sz w:val="18"/>
      </w:rPr>
      <w:t xml:space="preserve"> (</w:t>
    </w:r>
    <w:r w:rsidR="007C31B0">
      <w:rPr>
        <w:rFonts w:asciiTheme="minorHAnsi" w:hAnsiTheme="minorHAnsi"/>
        <w:sz w:val="18"/>
      </w:rPr>
      <w:t>F17</w:t>
    </w:r>
    <w:r w:rsidRPr="00171D04">
      <w:rPr>
        <w:rFonts w:asciiTheme="minorHAnsi" w:hAnsiTheme="minorHAnsi"/>
        <w:sz w:val="18"/>
      </w:rPr>
      <w:t>)</w:t>
    </w:r>
    <w:r w:rsidRPr="00171D04">
      <w:rPr>
        <w:rFonts w:asciiTheme="minorHAnsi" w:hAnsiTheme="minorHAnsi"/>
        <w:sz w:val="18"/>
      </w:rPr>
      <w:tab/>
    </w:r>
    <w:r w:rsidRPr="00171D04">
      <w:rPr>
        <w:rFonts w:asciiTheme="minorHAnsi" w:hAnsiTheme="minorHAnsi"/>
        <w:sz w:val="18"/>
      </w:rPr>
      <w:tab/>
    </w:r>
    <w:r w:rsidRPr="00171D04">
      <w:rPr>
        <w:rFonts w:asciiTheme="minorHAnsi" w:hAnsiTheme="minorHAnsi"/>
        <w:sz w:val="18"/>
      </w:rPr>
      <w:fldChar w:fldCharType="begin"/>
    </w:r>
    <w:r w:rsidRPr="00171D04">
      <w:rPr>
        <w:rFonts w:asciiTheme="minorHAnsi" w:hAnsiTheme="minorHAnsi"/>
        <w:sz w:val="18"/>
      </w:rPr>
      <w:instrText xml:space="preserve"> PAGE   \* MERGEFORMAT </w:instrText>
    </w:r>
    <w:r w:rsidRPr="00171D04">
      <w:rPr>
        <w:rFonts w:asciiTheme="minorHAnsi" w:hAnsiTheme="minorHAnsi"/>
        <w:sz w:val="18"/>
      </w:rPr>
      <w:fldChar w:fldCharType="separate"/>
    </w:r>
    <w:r w:rsidR="002C0A4C">
      <w:rPr>
        <w:rFonts w:asciiTheme="minorHAnsi" w:hAnsiTheme="minorHAnsi"/>
        <w:noProof/>
        <w:sz w:val="18"/>
      </w:rPr>
      <w:t>1</w:t>
    </w:r>
    <w:r w:rsidRPr="00171D04">
      <w:rPr>
        <w:rFonts w:asciiTheme="minorHAnsi" w:hAnsiTheme="minorHAnsi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7D9" w:rsidRPr="00540BF1" w:rsidRDefault="00E447D9" w:rsidP="00540BF1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noProof/>
        <w:sz w:val="20"/>
        <w:lang w:bidi="ar-SA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1B3C6FD6" wp14:editId="789B1837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1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5" o:spid="_x0000_s1026" type="#_x0000_t32" style="position:absolute;margin-left:0;margin-top:738pt;width:612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" strokeweight="1.5pt">
              <w10:wrap anchorx="page" anchory="page"/>
            </v:shape>
          </w:pict>
        </mc:Fallback>
      </mc:AlternateContent>
    </w:r>
    <w:r>
      <w:rPr>
        <w:rFonts w:asciiTheme="minorHAnsi" w:hAnsiTheme="minorHAnsi"/>
        <w:sz w:val="20"/>
      </w:rPr>
      <w:t>RBE 2001</w:t>
    </w:r>
    <w:r w:rsidRPr="0036747F">
      <w:rPr>
        <w:rFonts w:asciiTheme="minorHAnsi" w:hAnsiTheme="minorHAnsi"/>
        <w:sz w:val="20"/>
      </w:rPr>
      <w:t>-</w:t>
    </w:r>
    <w:r>
      <w:rPr>
        <w:rFonts w:asciiTheme="minorHAnsi" w:hAnsiTheme="minorHAnsi"/>
        <w:sz w:val="20"/>
      </w:rPr>
      <w:t>C10</w:t>
    </w:r>
    <w:r w:rsidRPr="0036747F">
      <w:rPr>
        <w:rFonts w:asciiTheme="minorHAnsi" w:hAnsiTheme="minorHAnsi"/>
        <w:sz w:val="20"/>
      </w:rPr>
      <w:tab/>
    </w:r>
    <w:r>
      <w:rPr>
        <w:rFonts w:asciiTheme="minorHAnsi" w:hAnsiTheme="minorHAnsi"/>
        <w:sz w:val="20"/>
      </w:rPr>
      <w:t xml:space="preserve">Revised: </w:t>
    </w:r>
    <w:r>
      <w:rPr>
        <w:rFonts w:asciiTheme="minorHAnsi" w:hAnsiTheme="minorHAnsi"/>
        <w:sz w:val="20"/>
      </w:rPr>
      <w:fldChar w:fldCharType="begin"/>
    </w:r>
    <w:r>
      <w:rPr>
        <w:rFonts w:asciiTheme="minorHAnsi" w:hAnsiTheme="minorHAnsi"/>
        <w:sz w:val="20"/>
      </w:rPr>
      <w:instrText xml:space="preserve"> DATE \@ "d-MMM-yy" </w:instrText>
    </w:r>
    <w:r>
      <w:rPr>
        <w:rFonts w:asciiTheme="minorHAnsi" w:hAnsiTheme="minorHAnsi"/>
        <w:sz w:val="20"/>
      </w:rPr>
      <w:fldChar w:fldCharType="separate"/>
    </w:r>
    <w:r w:rsidR="00B62299">
      <w:rPr>
        <w:rFonts w:asciiTheme="minorHAnsi" w:hAnsiTheme="minorHAnsi"/>
        <w:noProof/>
        <w:sz w:val="20"/>
      </w:rPr>
      <w:t>1-Nov-17</w:t>
    </w:r>
    <w:r>
      <w:rPr>
        <w:rFonts w:asciiTheme="minorHAnsi" w:hAnsiTheme="minorHAnsi"/>
        <w:sz w:val="20"/>
      </w:rPr>
      <w:fldChar w:fldCharType="end"/>
    </w:r>
    <w:r w:rsidRPr="0036747F">
      <w:rPr>
        <w:rFonts w:asciiTheme="minorHAnsi" w:hAnsiTheme="minorHAnsi"/>
        <w:sz w:val="20"/>
      </w:rPr>
      <w:t xml:space="preserve"> </w:t>
    </w:r>
    <w:r w:rsidRPr="0036747F">
      <w:rPr>
        <w:rFonts w:asciiTheme="minorHAnsi" w:hAnsiTheme="minorHAnsi"/>
        <w:sz w:val="20"/>
      </w:rPr>
      <w:tab/>
    </w:r>
    <w:r w:rsidRPr="0036747F">
      <w:rPr>
        <w:rFonts w:asciiTheme="minorHAnsi" w:hAnsiTheme="minorHAnsi"/>
        <w:sz w:val="20"/>
      </w:rPr>
      <w:fldChar w:fldCharType="begin"/>
    </w:r>
    <w:r w:rsidRPr="0036747F">
      <w:rPr>
        <w:rFonts w:asciiTheme="minorHAnsi" w:hAnsiTheme="minorHAnsi"/>
        <w:sz w:val="20"/>
      </w:rPr>
      <w:instrText xml:space="preserve"> PAGE   \* MERGEFORMAT </w:instrText>
    </w:r>
    <w:r w:rsidRPr="0036747F">
      <w:rPr>
        <w:rFonts w:asciiTheme="minorHAnsi" w:hAnsiTheme="minorHAnsi"/>
        <w:sz w:val="20"/>
      </w:rPr>
      <w:fldChar w:fldCharType="separate"/>
    </w:r>
    <w:r>
      <w:rPr>
        <w:rFonts w:asciiTheme="minorHAnsi" w:hAnsiTheme="minorHAnsi"/>
        <w:noProof/>
        <w:sz w:val="20"/>
      </w:rPr>
      <w:t>2</w:t>
    </w:r>
    <w:r w:rsidRPr="0036747F">
      <w:rPr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A4C" w:rsidRDefault="002C0A4C" w:rsidP="00690F5C">
      <w:pPr>
        <w:spacing w:after="0" w:line="240" w:lineRule="auto"/>
      </w:pPr>
      <w:r>
        <w:separator/>
      </w:r>
    </w:p>
  </w:footnote>
  <w:footnote w:type="continuationSeparator" w:id="0">
    <w:p w:rsidR="002C0A4C" w:rsidRDefault="002C0A4C" w:rsidP="00690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7D9" w:rsidRDefault="00E447D9" w:rsidP="002D1D62">
    <w:pPr>
      <w:pStyle w:val="Header"/>
    </w:pPr>
    <w: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02251390" wp14:editId="636C2EC9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1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738pt;width:612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V8vHwIAAD0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" strokeweight="1.5pt"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484BCD0F" wp14:editId="1F06827B">
              <wp:simplePos x="0" y="0"/>
              <wp:positionH relativeFrom="page">
                <wp:posOffset>0</wp:posOffset>
              </wp:positionH>
              <wp:positionV relativeFrom="page">
                <wp:posOffset>685799</wp:posOffset>
              </wp:positionV>
              <wp:extent cx="7772400" cy="0"/>
              <wp:effectExtent l="0" t="0" r="19050" b="19050"/>
              <wp:wrapNone/>
              <wp:docPr id="1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" o:spid="_x0000_s1026" type="#_x0000_t32" style="position:absolute;margin-left:0;margin-top:54pt;width:612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BPHwIAAD0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" strokeweight="1.5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7D9" w:rsidRDefault="00E447D9" w:rsidP="002D1D62">
    <w:pPr>
      <w:pStyle w:val="Header"/>
    </w:pPr>
    <w:r>
      <mc:AlternateContent>
        <mc:Choice Requires="wps">
          <w:drawing>
            <wp:anchor distT="4294967295" distB="4294967295" distL="114300" distR="114300" simplePos="0" relativeHeight="251673600" behindDoc="0" locked="0" layoutInCell="1" allowOverlap="1" wp14:anchorId="57C86DD7" wp14:editId="3F2AC40C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11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0;margin-top:738pt;width:612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TXIAIAAD4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" strokeweight="1.5pt"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66AFCC42" wp14:editId="013C0042">
              <wp:simplePos x="0" y="0"/>
              <wp:positionH relativeFrom="page">
                <wp:posOffset>0</wp:posOffset>
              </wp:positionH>
              <wp:positionV relativeFrom="page">
                <wp:posOffset>685799</wp:posOffset>
              </wp:positionV>
              <wp:extent cx="7772400" cy="0"/>
              <wp:effectExtent l="0" t="0" r="19050" b="19050"/>
              <wp:wrapNone/>
              <wp:docPr id="10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7" o:spid="_x0000_s1026" type="#_x0000_t32" style="position:absolute;margin-left:0;margin-top:54pt;width:612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" strokeweight="1.5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7D9" w:rsidRDefault="00E447D9" w:rsidP="002D1D62">
    <w:pPr>
      <w:pStyle w:val="Header"/>
    </w:pPr>
    <w:r>
      <w:rPr>
        <w:rFonts w:asciiTheme="minorHAnsi" w:hAnsiTheme="minorHAnsi"/>
        <w:sz w:val="20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0DB3883E" wp14:editId="3B7E79B5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0;margin-top:738pt;width:612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bBHgIAADw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" strokeweight="1.5pt"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E0FDDA8" wp14:editId="41B76C1E">
              <wp:simplePos x="0" y="0"/>
              <wp:positionH relativeFrom="page">
                <wp:posOffset>0</wp:posOffset>
              </wp:positionH>
              <wp:positionV relativeFrom="page">
                <wp:posOffset>1097279</wp:posOffset>
              </wp:positionV>
              <wp:extent cx="7772400" cy="0"/>
              <wp:effectExtent l="0" t="0" r="19050" b="1905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" o:spid="_x0000_s1026" type="#_x0000_t32" style="position:absolute;margin-left:0;margin-top:86.4pt;width:612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" strokeweight="1.5pt"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34BB9EEE" wp14:editId="1CCCD6BF">
              <wp:simplePos x="0" y="0"/>
              <wp:positionH relativeFrom="page">
                <wp:posOffset>2971800</wp:posOffset>
              </wp:positionH>
              <wp:positionV relativeFrom="page">
                <wp:posOffset>228600</wp:posOffset>
              </wp:positionV>
              <wp:extent cx="4352925" cy="666750"/>
              <wp:effectExtent l="0" t="0" r="28575" b="1905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292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47D9" w:rsidRDefault="00E447D9" w:rsidP="00785B08">
                          <w:pPr>
                            <w:pStyle w:val="Title"/>
                            <w:jc w:val="right"/>
                            <w:rPr>
                              <w:rStyle w:val="IntenseReference"/>
                              <w:sz w:val="32"/>
                            </w:rPr>
                          </w:pPr>
                          <w:r>
                            <w:rPr>
                              <w:rStyle w:val="IntenseReference"/>
                              <w:sz w:val="32"/>
                            </w:rPr>
                            <w:t>RBE 500 Foundations of Robotics</w:t>
                          </w:r>
                        </w:p>
                        <w:p w:rsidR="00E447D9" w:rsidRPr="001C4619" w:rsidRDefault="007E0716" w:rsidP="00785B08">
                          <w:pPr>
                            <w:pStyle w:val="Title"/>
                            <w:spacing w:after="0"/>
                            <w:jc w:val="right"/>
                            <w:rPr>
                              <w:rStyle w:val="IntenseReference"/>
                              <w:sz w:val="32"/>
                            </w:rPr>
                          </w:pPr>
                          <w:r>
                            <w:rPr>
                              <w:rStyle w:val="IntenseReference"/>
                              <w:sz w:val="32"/>
                            </w:rPr>
                            <w:t>Fall 201</w:t>
                          </w:r>
                          <w:r w:rsidR="007C31B0">
                            <w:rPr>
                              <w:rStyle w:val="IntenseReference"/>
                              <w:sz w:val="32"/>
                            </w:rPr>
                            <w:t>7</w:t>
                          </w:r>
                          <w:r w:rsidR="00E447D9">
                            <w:rPr>
                              <w:rStyle w:val="IntenseReference"/>
                              <w:sz w:val="32"/>
                            </w:rPr>
                            <w:t xml:space="preserve"> (</w:t>
                          </w:r>
                          <w:r>
                            <w:rPr>
                              <w:rStyle w:val="IntenseReference"/>
                              <w:sz w:val="32"/>
                            </w:rPr>
                            <w:t>Center</w:t>
                          </w:r>
                          <w:r w:rsidR="00E447D9">
                            <w:rPr>
                              <w:rStyle w:val="IntenseReference"/>
                              <w:sz w:val="32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4pt;margin-top:18pt;width:342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" strokecolor="white [3212]">
              <v:textbox>
                <w:txbxContent>
                  <w:p w:rsidR="00E447D9" w:rsidRDefault="00E447D9" w:rsidP="00785B08">
                    <w:pPr>
                      <w:pStyle w:val="Title"/>
                      <w:jc w:val="right"/>
                      <w:rPr>
                        <w:rStyle w:val="IntenseReference"/>
                        <w:sz w:val="32"/>
                      </w:rPr>
                    </w:pPr>
                    <w:r>
                      <w:rPr>
                        <w:rStyle w:val="IntenseReference"/>
                        <w:sz w:val="32"/>
                      </w:rPr>
                      <w:t>RBE 500 Foundations of Robotics</w:t>
                    </w:r>
                  </w:p>
                  <w:p w:rsidR="00E447D9" w:rsidRPr="001C4619" w:rsidRDefault="007E0716" w:rsidP="00785B08">
                    <w:pPr>
                      <w:pStyle w:val="Title"/>
                      <w:spacing w:after="0"/>
                      <w:jc w:val="right"/>
                      <w:rPr>
                        <w:rStyle w:val="IntenseReference"/>
                        <w:sz w:val="32"/>
                      </w:rPr>
                    </w:pPr>
                    <w:r>
                      <w:rPr>
                        <w:rStyle w:val="IntenseReference"/>
                        <w:sz w:val="32"/>
                      </w:rPr>
                      <w:t>Fall 201</w:t>
                    </w:r>
                    <w:r w:rsidR="007C31B0">
                      <w:rPr>
                        <w:rStyle w:val="IntenseReference"/>
                        <w:sz w:val="32"/>
                      </w:rPr>
                      <w:t>7</w:t>
                    </w:r>
                    <w:r w:rsidR="00E447D9">
                      <w:rPr>
                        <w:rStyle w:val="IntenseReference"/>
                        <w:sz w:val="32"/>
                      </w:rPr>
                      <w:t xml:space="preserve"> (</w:t>
                    </w:r>
                    <w:r>
                      <w:rPr>
                        <w:rStyle w:val="IntenseReference"/>
                        <w:sz w:val="32"/>
                      </w:rPr>
                      <w:t>Center</w:t>
                    </w:r>
                    <w:r w:rsidR="00E447D9">
                      <w:rPr>
                        <w:rStyle w:val="IntenseReference"/>
                        <w:sz w:val="32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85B08">
      <w:drawing>
        <wp:anchor distT="0" distB="0" distL="114300" distR="114300" simplePos="0" relativeHeight="251663360" behindDoc="0" locked="0" layoutInCell="1" allowOverlap="1" wp14:anchorId="79571F65" wp14:editId="1E5C66DF">
          <wp:simplePos x="0" y="0"/>
          <wp:positionH relativeFrom="page">
            <wp:posOffset>457200</wp:posOffset>
          </wp:positionH>
          <wp:positionV relativeFrom="page">
            <wp:posOffset>228600</wp:posOffset>
          </wp:positionV>
          <wp:extent cx="1749425" cy="685800"/>
          <wp:effectExtent l="19050" t="0" r="3175" b="0"/>
          <wp:wrapThrough wrapText="bothSides">
            <wp:wrapPolygon edited="0">
              <wp:start x="3058" y="0"/>
              <wp:lineTo x="1882" y="602"/>
              <wp:lineTo x="-235" y="6618"/>
              <wp:lineTo x="-235" y="12635"/>
              <wp:lineTo x="941" y="19253"/>
              <wp:lineTo x="2587" y="21058"/>
              <wp:lineTo x="3058" y="21058"/>
              <wp:lineTo x="5410" y="21058"/>
              <wp:lineTo x="13642" y="21058"/>
              <wp:lineTo x="21639" y="20457"/>
              <wp:lineTo x="21639" y="19253"/>
              <wp:lineTo x="20698" y="9627"/>
              <wp:lineTo x="21639" y="1203"/>
              <wp:lineTo x="5410" y="0"/>
              <wp:lineTo x="3058" y="0"/>
            </wp:wrapPolygon>
          </wp:wrapThrough>
          <wp:docPr id="3" name="Picture 0" descr="logo_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42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7D9" w:rsidRDefault="00E447D9" w:rsidP="002D1D62">
    <w:pPr>
      <w:pStyle w:val="Header"/>
    </w:pPr>
    <w:r>
      <mc:AlternateContent>
        <mc:Choice Requires="wps">
          <w:drawing>
            <wp:anchor distT="4294967295" distB="4294967295" distL="114300" distR="114300" simplePos="0" relativeHeight="251675648" behindDoc="0" locked="0" layoutInCell="1" allowOverlap="1">
              <wp:simplePos x="0" y="0"/>
              <wp:positionH relativeFrom="page">
                <wp:posOffset>3175</wp:posOffset>
              </wp:positionH>
              <wp:positionV relativeFrom="page">
                <wp:posOffset>685799</wp:posOffset>
              </wp:positionV>
              <wp:extent cx="7772400" cy="0"/>
              <wp:effectExtent l="0" t="0" r="19050" b="19050"/>
              <wp:wrapNone/>
              <wp:docPr id="2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8" o:spid="_x0000_s1026" type="#_x0000_t32" style="position:absolute;margin-left:.25pt;margin-top:54pt;width:612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" strokeweight="1.5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8B4"/>
    <w:multiLevelType w:val="hybridMultilevel"/>
    <w:tmpl w:val="2A207AE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29A3F4C"/>
    <w:multiLevelType w:val="hybridMultilevel"/>
    <w:tmpl w:val="EA5668D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4DB51A0"/>
    <w:multiLevelType w:val="hybridMultilevel"/>
    <w:tmpl w:val="EA5668D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F5836CF"/>
    <w:multiLevelType w:val="hybridMultilevel"/>
    <w:tmpl w:val="A8D6C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F30BB"/>
    <w:multiLevelType w:val="hybridMultilevel"/>
    <w:tmpl w:val="61381AE8"/>
    <w:lvl w:ilvl="0" w:tplc="2458B9E8">
      <w:start w:val="1"/>
      <w:numFmt w:val="decimal"/>
      <w:lvlText w:val="%1."/>
      <w:lvlJc w:val="left"/>
      <w:pPr>
        <w:ind w:left="720" w:hanging="360"/>
      </w:pPr>
    </w:lvl>
    <w:lvl w:ilvl="1" w:tplc="D018B88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814E2C"/>
    <w:multiLevelType w:val="hybridMultilevel"/>
    <w:tmpl w:val="5D32E2B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2DC33F69"/>
    <w:multiLevelType w:val="hybridMultilevel"/>
    <w:tmpl w:val="79A4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013B0C"/>
    <w:multiLevelType w:val="hybridMultilevel"/>
    <w:tmpl w:val="10280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33491"/>
    <w:multiLevelType w:val="hybridMultilevel"/>
    <w:tmpl w:val="CC72C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98456C5"/>
    <w:multiLevelType w:val="hybridMultilevel"/>
    <w:tmpl w:val="94C60D5C"/>
    <w:lvl w:ilvl="0" w:tplc="16262F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A143F"/>
    <w:multiLevelType w:val="hybridMultilevel"/>
    <w:tmpl w:val="903A85F4"/>
    <w:lvl w:ilvl="0" w:tplc="F99ECFB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27741E"/>
    <w:multiLevelType w:val="hybridMultilevel"/>
    <w:tmpl w:val="A8DA2490"/>
    <w:lvl w:ilvl="0" w:tplc="2458B9E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5A19CE"/>
    <w:multiLevelType w:val="hybridMultilevel"/>
    <w:tmpl w:val="DB3C2B98"/>
    <w:lvl w:ilvl="0" w:tplc="878A4B1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D57554"/>
    <w:multiLevelType w:val="hybridMultilevel"/>
    <w:tmpl w:val="3E6E912A"/>
    <w:lvl w:ilvl="0" w:tplc="8EA4AA1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EC55F1"/>
    <w:multiLevelType w:val="hybridMultilevel"/>
    <w:tmpl w:val="79A4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</w:num>
  <w:num w:numId="6">
    <w:abstractNumId w:val="3"/>
  </w:num>
  <w:num w:numId="7">
    <w:abstractNumId w:val="0"/>
  </w:num>
  <w:num w:numId="8">
    <w:abstractNumId w:val="11"/>
  </w:num>
  <w:num w:numId="9">
    <w:abstractNumId w:val="4"/>
  </w:num>
  <w:num w:numId="10">
    <w:abstractNumId w:val="13"/>
  </w:num>
  <w:num w:numId="11">
    <w:abstractNumId w:val="10"/>
  </w:num>
  <w:num w:numId="12">
    <w:abstractNumId w:val="14"/>
  </w:num>
  <w:num w:numId="13">
    <w:abstractNumId w:val="6"/>
  </w:num>
  <w:num w:numId="14">
    <w:abstractNumId w:val="1"/>
  </w:num>
  <w:num w:numId="15">
    <w:abstractNumId w:val="2"/>
  </w:num>
  <w:num w:numId="1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 style="v-text-anchor:middl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BD"/>
    <w:rsid w:val="00001BC0"/>
    <w:rsid w:val="000114DF"/>
    <w:rsid w:val="000130B6"/>
    <w:rsid w:val="00015F36"/>
    <w:rsid w:val="00017B64"/>
    <w:rsid w:val="00020CFE"/>
    <w:rsid w:val="00024C21"/>
    <w:rsid w:val="0003031B"/>
    <w:rsid w:val="000303D1"/>
    <w:rsid w:val="000318E7"/>
    <w:rsid w:val="00031C33"/>
    <w:rsid w:val="00036A68"/>
    <w:rsid w:val="00036AE1"/>
    <w:rsid w:val="0004025A"/>
    <w:rsid w:val="000468C6"/>
    <w:rsid w:val="00047217"/>
    <w:rsid w:val="000500A4"/>
    <w:rsid w:val="000504F6"/>
    <w:rsid w:val="00050851"/>
    <w:rsid w:val="000530FD"/>
    <w:rsid w:val="00054835"/>
    <w:rsid w:val="00055D76"/>
    <w:rsid w:val="00061242"/>
    <w:rsid w:val="0006159F"/>
    <w:rsid w:val="0006187E"/>
    <w:rsid w:val="0007195D"/>
    <w:rsid w:val="0009156F"/>
    <w:rsid w:val="000964F8"/>
    <w:rsid w:val="000A4590"/>
    <w:rsid w:val="000B1096"/>
    <w:rsid w:val="000B55E8"/>
    <w:rsid w:val="000C2380"/>
    <w:rsid w:val="000C3A6C"/>
    <w:rsid w:val="000C5BA1"/>
    <w:rsid w:val="000E75D1"/>
    <w:rsid w:val="001050F2"/>
    <w:rsid w:val="00106911"/>
    <w:rsid w:val="0012505B"/>
    <w:rsid w:val="001273DE"/>
    <w:rsid w:val="0013183D"/>
    <w:rsid w:val="00131870"/>
    <w:rsid w:val="00134B15"/>
    <w:rsid w:val="00134B3F"/>
    <w:rsid w:val="001364F3"/>
    <w:rsid w:val="00143480"/>
    <w:rsid w:val="00143AA4"/>
    <w:rsid w:val="00160A09"/>
    <w:rsid w:val="001670B1"/>
    <w:rsid w:val="00171D04"/>
    <w:rsid w:val="001736CA"/>
    <w:rsid w:val="00175797"/>
    <w:rsid w:val="00176C31"/>
    <w:rsid w:val="00184F4D"/>
    <w:rsid w:val="001865A6"/>
    <w:rsid w:val="00194F0A"/>
    <w:rsid w:val="001A2BDC"/>
    <w:rsid w:val="001A659C"/>
    <w:rsid w:val="001B7841"/>
    <w:rsid w:val="001B7EEB"/>
    <w:rsid w:val="001C4619"/>
    <w:rsid w:val="001C4CF9"/>
    <w:rsid w:val="001C7186"/>
    <w:rsid w:val="001D112B"/>
    <w:rsid w:val="001E5942"/>
    <w:rsid w:val="001F1EA7"/>
    <w:rsid w:val="001F214E"/>
    <w:rsid w:val="001F4189"/>
    <w:rsid w:val="00212D59"/>
    <w:rsid w:val="00212E53"/>
    <w:rsid w:val="002238DB"/>
    <w:rsid w:val="00241EB9"/>
    <w:rsid w:val="00243944"/>
    <w:rsid w:val="00243F76"/>
    <w:rsid w:val="002563F5"/>
    <w:rsid w:val="00256DE1"/>
    <w:rsid w:val="002647C3"/>
    <w:rsid w:val="00264F04"/>
    <w:rsid w:val="00266F01"/>
    <w:rsid w:val="002705F6"/>
    <w:rsid w:val="00272543"/>
    <w:rsid w:val="002A2A76"/>
    <w:rsid w:val="002B644C"/>
    <w:rsid w:val="002C0A4C"/>
    <w:rsid w:val="002C602E"/>
    <w:rsid w:val="002D1D62"/>
    <w:rsid w:val="002F24F9"/>
    <w:rsid w:val="00320234"/>
    <w:rsid w:val="0032158A"/>
    <w:rsid w:val="0032245D"/>
    <w:rsid w:val="00324C6C"/>
    <w:rsid w:val="00335635"/>
    <w:rsid w:val="0034196C"/>
    <w:rsid w:val="00347066"/>
    <w:rsid w:val="003545CB"/>
    <w:rsid w:val="0035627A"/>
    <w:rsid w:val="0036747F"/>
    <w:rsid w:val="003717ED"/>
    <w:rsid w:val="00376757"/>
    <w:rsid w:val="003809D2"/>
    <w:rsid w:val="003809D7"/>
    <w:rsid w:val="00386E6B"/>
    <w:rsid w:val="00390434"/>
    <w:rsid w:val="00394A64"/>
    <w:rsid w:val="003A3FF1"/>
    <w:rsid w:val="003A59BD"/>
    <w:rsid w:val="003D4508"/>
    <w:rsid w:val="003F06B6"/>
    <w:rsid w:val="003F264F"/>
    <w:rsid w:val="004032AA"/>
    <w:rsid w:val="004146BA"/>
    <w:rsid w:val="00416062"/>
    <w:rsid w:val="00436BB3"/>
    <w:rsid w:val="004372CD"/>
    <w:rsid w:val="00442DAF"/>
    <w:rsid w:val="00447DC5"/>
    <w:rsid w:val="00450E99"/>
    <w:rsid w:val="004553D2"/>
    <w:rsid w:val="004619FF"/>
    <w:rsid w:val="004757EA"/>
    <w:rsid w:val="00487025"/>
    <w:rsid w:val="00491982"/>
    <w:rsid w:val="00496A71"/>
    <w:rsid w:val="004A5A7A"/>
    <w:rsid w:val="004C5F2C"/>
    <w:rsid w:val="004C73A3"/>
    <w:rsid w:val="004D56CE"/>
    <w:rsid w:val="004D5E72"/>
    <w:rsid w:val="004D646E"/>
    <w:rsid w:val="004E10B6"/>
    <w:rsid w:val="004E302B"/>
    <w:rsid w:val="004F4F67"/>
    <w:rsid w:val="00513275"/>
    <w:rsid w:val="005137E1"/>
    <w:rsid w:val="0052311D"/>
    <w:rsid w:val="0052395D"/>
    <w:rsid w:val="0052753D"/>
    <w:rsid w:val="00527EC7"/>
    <w:rsid w:val="00530625"/>
    <w:rsid w:val="0053153C"/>
    <w:rsid w:val="00540BF1"/>
    <w:rsid w:val="0056301D"/>
    <w:rsid w:val="00564D9F"/>
    <w:rsid w:val="00577413"/>
    <w:rsid w:val="0058505E"/>
    <w:rsid w:val="00592E2C"/>
    <w:rsid w:val="00594584"/>
    <w:rsid w:val="00596813"/>
    <w:rsid w:val="005A4157"/>
    <w:rsid w:val="005A61CF"/>
    <w:rsid w:val="005B625F"/>
    <w:rsid w:val="005B6EB1"/>
    <w:rsid w:val="005C04ED"/>
    <w:rsid w:val="005C46C1"/>
    <w:rsid w:val="005C4E33"/>
    <w:rsid w:val="005C4FBA"/>
    <w:rsid w:val="005E43F5"/>
    <w:rsid w:val="005E4591"/>
    <w:rsid w:val="005F30B6"/>
    <w:rsid w:val="005F5D11"/>
    <w:rsid w:val="005F6D0D"/>
    <w:rsid w:val="0060786B"/>
    <w:rsid w:val="00612102"/>
    <w:rsid w:val="0062694B"/>
    <w:rsid w:val="006303FC"/>
    <w:rsid w:val="006329CD"/>
    <w:rsid w:val="006330E9"/>
    <w:rsid w:val="00634C3B"/>
    <w:rsid w:val="006419B1"/>
    <w:rsid w:val="006548D8"/>
    <w:rsid w:val="00655436"/>
    <w:rsid w:val="00661427"/>
    <w:rsid w:val="00670371"/>
    <w:rsid w:val="00680AB7"/>
    <w:rsid w:val="00680ADD"/>
    <w:rsid w:val="0068588A"/>
    <w:rsid w:val="00690F5C"/>
    <w:rsid w:val="00697F70"/>
    <w:rsid w:val="006A1F33"/>
    <w:rsid w:val="006A2DAB"/>
    <w:rsid w:val="006B641A"/>
    <w:rsid w:val="006C125F"/>
    <w:rsid w:val="006E05ED"/>
    <w:rsid w:val="006E3183"/>
    <w:rsid w:val="006E48A5"/>
    <w:rsid w:val="006F471C"/>
    <w:rsid w:val="006F6892"/>
    <w:rsid w:val="00707048"/>
    <w:rsid w:val="00715571"/>
    <w:rsid w:val="00716D3C"/>
    <w:rsid w:val="007267B4"/>
    <w:rsid w:val="00731511"/>
    <w:rsid w:val="00734786"/>
    <w:rsid w:val="007465EE"/>
    <w:rsid w:val="00754F52"/>
    <w:rsid w:val="00755D79"/>
    <w:rsid w:val="0076132B"/>
    <w:rsid w:val="0076578F"/>
    <w:rsid w:val="007703AA"/>
    <w:rsid w:val="007716C2"/>
    <w:rsid w:val="007750B2"/>
    <w:rsid w:val="00783E40"/>
    <w:rsid w:val="00785B08"/>
    <w:rsid w:val="007918B8"/>
    <w:rsid w:val="007B0CB6"/>
    <w:rsid w:val="007B42B5"/>
    <w:rsid w:val="007C2026"/>
    <w:rsid w:val="007C31B0"/>
    <w:rsid w:val="007C5D2B"/>
    <w:rsid w:val="007C71BD"/>
    <w:rsid w:val="007E0716"/>
    <w:rsid w:val="007E6EC6"/>
    <w:rsid w:val="007F09FF"/>
    <w:rsid w:val="00801810"/>
    <w:rsid w:val="00813F9D"/>
    <w:rsid w:val="00822E73"/>
    <w:rsid w:val="00832A7F"/>
    <w:rsid w:val="00833685"/>
    <w:rsid w:val="0083437B"/>
    <w:rsid w:val="0083619C"/>
    <w:rsid w:val="008400B4"/>
    <w:rsid w:val="008443D9"/>
    <w:rsid w:val="00850C9F"/>
    <w:rsid w:val="0086292C"/>
    <w:rsid w:val="00873634"/>
    <w:rsid w:val="008757BD"/>
    <w:rsid w:val="00876D37"/>
    <w:rsid w:val="00882CEE"/>
    <w:rsid w:val="008A33AA"/>
    <w:rsid w:val="008A3989"/>
    <w:rsid w:val="008A3DA6"/>
    <w:rsid w:val="008A5734"/>
    <w:rsid w:val="008B18BD"/>
    <w:rsid w:val="008B2BA3"/>
    <w:rsid w:val="008B5BA4"/>
    <w:rsid w:val="008B5C91"/>
    <w:rsid w:val="008C5905"/>
    <w:rsid w:val="008D0CC1"/>
    <w:rsid w:val="008D1D3B"/>
    <w:rsid w:val="008D21C6"/>
    <w:rsid w:val="008F619B"/>
    <w:rsid w:val="008F6352"/>
    <w:rsid w:val="008F736B"/>
    <w:rsid w:val="00903C08"/>
    <w:rsid w:val="009045BF"/>
    <w:rsid w:val="00907E11"/>
    <w:rsid w:val="00922988"/>
    <w:rsid w:val="009265CE"/>
    <w:rsid w:val="0093092D"/>
    <w:rsid w:val="009345D7"/>
    <w:rsid w:val="00934FEF"/>
    <w:rsid w:val="009379F7"/>
    <w:rsid w:val="009448AF"/>
    <w:rsid w:val="0096164E"/>
    <w:rsid w:val="00962DE2"/>
    <w:rsid w:val="0099674E"/>
    <w:rsid w:val="009A2E55"/>
    <w:rsid w:val="009B3381"/>
    <w:rsid w:val="009B4675"/>
    <w:rsid w:val="009B4FE8"/>
    <w:rsid w:val="009B61FB"/>
    <w:rsid w:val="009D127D"/>
    <w:rsid w:val="009D160F"/>
    <w:rsid w:val="009D2D9D"/>
    <w:rsid w:val="009D2DF0"/>
    <w:rsid w:val="009D3076"/>
    <w:rsid w:val="009E2337"/>
    <w:rsid w:val="009E37F9"/>
    <w:rsid w:val="009E5E62"/>
    <w:rsid w:val="009E6E5B"/>
    <w:rsid w:val="009E7FB9"/>
    <w:rsid w:val="009F4F94"/>
    <w:rsid w:val="009F523E"/>
    <w:rsid w:val="00A138BE"/>
    <w:rsid w:val="00A17B92"/>
    <w:rsid w:val="00A33485"/>
    <w:rsid w:val="00A4102A"/>
    <w:rsid w:val="00A421E0"/>
    <w:rsid w:val="00A46502"/>
    <w:rsid w:val="00A550EE"/>
    <w:rsid w:val="00A61B9D"/>
    <w:rsid w:val="00A64505"/>
    <w:rsid w:val="00A70137"/>
    <w:rsid w:val="00A7318C"/>
    <w:rsid w:val="00A80A12"/>
    <w:rsid w:val="00A93B40"/>
    <w:rsid w:val="00AA1699"/>
    <w:rsid w:val="00AA1A08"/>
    <w:rsid w:val="00AB4E8D"/>
    <w:rsid w:val="00AC1D21"/>
    <w:rsid w:val="00AC3B60"/>
    <w:rsid w:val="00AC718C"/>
    <w:rsid w:val="00AD71A3"/>
    <w:rsid w:val="00AE1964"/>
    <w:rsid w:val="00AE5846"/>
    <w:rsid w:val="00AF07E5"/>
    <w:rsid w:val="00AF57DF"/>
    <w:rsid w:val="00AF6D28"/>
    <w:rsid w:val="00AF6DF6"/>
    <w:rsid w:val="00B002B0"/>
    <w:rsid w:val="00B02EEB"/>
    <w:rsid w:val="00B1195E"/>
    <w:rsid w:val="00B12F08"/>
    <w:rsid w:val="00B17FD8"/>
    <w:rsid w:val="00B211F0"/>
    <w:rsid w:val="00B21CFD"/>
    <w:rsid w:val="00B27264"/>
    <w:rsid w:val="00B30DD2"/>
    <w:rsid w:val="00B3176A"/>
    <w:rsid w:val="00B34318"/>
    <w:rsid w:val="00B344F0"/>
    <w:rsid w:val="00B37F4A"/>
    <w:rsid w:val="00B611DE"/>
    <w:rsid w:val="00B62299"/>
    <w:rsid w:val="00B70673"/>
    <w:rsid w:val="00B800CF"/>
    <w:rsid w:val="00B81593"/>
    <w:rsid w:val="00B8787F"/>
    <w:rsid w:val="00BA56CD"/>
    <w:rsid w:val="00BB0A5B"/>
    <w:rsid w:val="00BB0F78"/>
    <w:rsid w:val="00BB405D"/>
    <w:rsid w:val="00BB4345"/>
    <w:rsid w:val="00BE0377"/>
    <w:rsid w:val="00BE64DD"/>
    <w:rsid w:val="00BF18E2"/>
    <w:rsid w:val="00BF49BC"/>
    <w:rsid w:val="00BF7725"/>
    <w:rsid w:val="00BF7DA7"/>
    <w:rsid w:val="00C009C0"/>
    <w:rsid w:val="00C168E8"/>
    <w:rsid w:val="00C20256"/>
    <w:rsid w:val="00C26B4F"/>
    <w:rsid w:val="00C34730"/>
    <w:rsid w:val="00C34F1F"/>
    <w:rsid w:val="00C6469B"/>
    <w:rsid w:val="00C6701C"/>
    <w:rsid w:val="00C773D5"/>
    <w:rsid w:val="00C803E0"/>
    <w:rsid w:val="00C922E9"/>
    <w:rsid w:val="00C97678"/>
    <w:rsid w:val="00C97800"/>
    <w:rsid w:val="00CA2F67"/>
    <w:rsid w:val="00CA3954"/>
    <w:rsid w:val="00CB38BF"/>
    <w:rsid w:val="00CB62ED"/>
    <w:rsid w:val="00CB6788"/>
    <w:rsid w:val="00CB6A63"/>
    <w:rsid w:val="00CD6941"/>
    <w:rsid w:val="00CF4E60"/>
    <w:rsid w:val="00D071E0"/>
    <w:rsid w:val="00D16C5D"/>
    <w:rsid w:val="00D23895"/>
    <w:rsid w:val="00D24440"/>
    <w:rsid w:val="00D55261"/>
    <w:rsid w:val="00D60FA6"/>
    <w:rsid w:val="00D63C36"/>
    <w:rsid w:val="00D64E77"/>
    <w:rsid w:val="00D72584"/>
    <w:rsid w:val="00D75544"/>
    <w:rsid w:val="00D76E2A"/>
    <w:rsid w:val="00D84351"/>
    <w:rsid w:val="00D84658"/>
    <w:rsid w:val="00D940C0"/>
    <w:rsid w:val="00D948AD"/>
    <w:rsid w:val="00D95603"/>
    <w:rsid w:val="00DA2365"/>
    <w:rsid w:val="00DA25B8"/>
    <w:rsid w:val="00DA4C52"/>
    <w:rsid w:val="00DA6011"/>
    <w:rsid w:val="00DA6204"/>
    <w:rsid w:val="00DB6353"/>
    <w:rsid w:val="00DC10D1"/>
    <w:rsid w:val="00DD0409"/>
    <w:rsid w:val="00DE0788"/>
    <w:rsid w:val="00DF03BE"/>
    <w:rsid w:val="00E04A6F"/>
    <w:rsid w:val="00E072D1"/>
    <w:rsid w:val="00E07885"/>
    <w:rsid w:val="00E12E2F"/>
    <w:rsid w:val="00E20011"/>
    <w:rsid w:val="00E302F4"/>
    <w:rsid w:val="00E37E75"/>
    <w:rsid w:val="00E447D9"/>
    <w:rsid w:val="00E51B9E"/>
    <w:rsid w:val="00E52317"/>
    <w:rsid w:val="00E54E45"/>
    <w:rsid w:val="00E55FB5"/>
    <w:rsid w:val="00E60716"/>
    <w:rsid w:val="00E621B2"/>
    <w:rsid w:val="00E658F3"/>
    <w:rsid w:val="00E81A8E"/>
    <w:rsid w:val="00E84A30"/>
    <w:rsid w:val="00E86D8B"/>
    <w:rsid w:val="00E908E7"/>
    <w:rsid w:val="00EA0912"/>
    <w:rsid w:val="00EA2658"/>
    <w:rsid w:val="00EB7EC8"/>
    <w:rsid w:val="00ED4A72"/>
    <w:rsid w:val="00EE429E"/>
    <w:rsid w:val="00EF3479"/>
    <w:rsid w:val="00EF772F"/>
    <w:rsid w:val="00EF79CB"/>
    <w:rsid w:val="00F00422"/>
    <w:rsid w:val="00F038CC"/>
    <w:rsid w:val="00F06CED"/>
    <w:rsid w:val="00F153E4"/>
    <w:rsid w:val="00F31B96"/>
    <w:rsid w:val="00F3236C"/>
    <w:rsid w:val="00F326B9"/>
    <w:rsid w:val="00F36224"/>
    <w:rsid w:val="00F40330"/>
    <w:rsid w:val="00F4478B"/>
    <w:rsid w:val="00F71A71"/>
    <w:rsid w:val="00F73B02"/>
    <w:rsid w:val="00F74C7B"/>
    <w:rsid w:val="00FA016B"/>
    <w:rsid w:val="00FA6BF1"/>
    <w:rsid w:val="00FA6DE5"/>
    <w:rsid w:val="00FC3DED"/>
    <w:rsid w:val="00FC5742"/>
    <w:rsid w:val="00FC595C"/>
    <w:rsid w:val="00FD0A5C"/>
    <w:rsid w:val="00FD20B3"/>
    <w:rsid w:val="00FD7559"/>
    <w:rsid w:val="00FE3E15"/>
    <w:rsid w:val="00FE465D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78F"/>
  </w:style>
  <w:style w:type="paragraph" w:styleId="Heading1">
    <w:name w:val="heading 1"/>
    <w:basedOn w:val="Normal"/>
    <w:next w:val="Normal"/>
    <w:link w:val="Heading1Char"/>
    <w:uiPriority w:val="9"/>
    <w:qFormat/>
    <w:rsid w:val="001C461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61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61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61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61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61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61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61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61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461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461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61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61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61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61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61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61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61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461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61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61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61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C4619"/>
    <w:rPr>
      <w:b/>
      <w:bCs/>
    </w:rPr>
  </w:style>
  <w:style w:type="character" w:styleId="Emphasis">
    <w:name w:val="Emphasis"/>
    <w:uiPriority w:val="20"/>
    <w:qFormat/>
    <w:rsid w:val="001C461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C46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46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61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46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61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619"/>
    <w:rPr>
      <w:i/>
      <w:iCs/>
    </w:rPr>
  </w:style>
  <w:style w:type="character" w:styleId="SubtleEmphasis">
    <w:name w:val="Subtle Emphasis"/>
    <w:uiPriority w:val="19"/>
    <w:qFormat/>
    <w:rsid w:val="001C4619"/>
    <w:rPr>
      <w:i/>
      <w:iCs/>
    </w:rPr>
  </w:style>
  <w:style w:type="character" w:styleId="IntenseEmphasis">
    <w:name w:val="Intense Emphasis"/>
    <w:uiPriority w:val="21"/>
    <w:qFormat/>
    <w:rsid w:val="001C46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4619"/>
    <w:rPr>
      <w:smallCaps/>
    </w:rPr>
  </w:style>
  <w:style w:type="character" w:styleId="IntenseReference">
    <w:name w:val="Intense Reference"/>
    <w:uiPriority w:val="32"/>
    <w:qFormat/>
    <w:rsid w:val="001C461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C461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61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1D62"/>
    <w:pPr>
      <w:tabs>
        <w:tab w:val="center" w:pos="4680"/>
        <w:tab w:val="right" w:pos="9360"/>
      </w:tabs>
      <w:spacing w:after="0" w:line="240" w:lineRule="auto"/>
    </w:pPr>
    <w:rPr>
      <w:noProof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2D1D62"/>
    <w:rPr>
      <w:noProof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90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F5C"/>
  </w:style>
  <w:style w:type="paragraph" w:styleId="Caption">
    <w:name w:val="caption"/>
    <w:basedOn w:val="Normal"/>
    <w:next w:val="Normal"/>
    <w:uiPriority w:val="35"/>
    <w:unhideWhenUsed/>
    <w:rsid w:val="00442DA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List1">
    <w:name w:val="Light List1"/>
    <w:basedOn w:val="TableNormal"/>
    <w:uiPriority w:val="61"/>
    <w:rsid w:val="0033563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6159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6159F"/>
    <w:rPr>
      <w:color w:val="808080"/>
    </w:rPr>
  </w:style>
  <w:style w:type="table" w:customStyle="1" w:styleId="LightGrid1">
    <w:name w:val="Light Grid1"/>
    <w:basedOn w:val="TableNormal"/>
    <w:uiPriority w:val="62"/>
    <w:rsid w:val="002F24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Contents">
    <w:name w:val="Table Contents"/>
    <w:basedOn w:val="Normal"/>
    <w:rsid w:val="00AF6D28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sid w:val="0036747F"/>
  </w:style>
  <w:style w:type="character" w:customStyle="1" w:styleId="apple-converted-space">
    <w:name w:val="apple-converted-space"/>
    <w:basedOn w:val="DefaultParagraphFont"/>
    <w:rsid w:val="0036747F"/>
  </w:style>
  <w:style w:type="table" w:customStyle="1" w:styleId="MediumShading11">
    <w:name w:val="Medium Shading 11"/>
    <w:basedOn w:val="TableNormal"/>
    <w:uiPriority w:val="63"/>
    <w:rsid w:val="00813F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2">
    <w:name w:val="Light List2"/>
    <w:basedOn w:val="TableNormal"/>
    <w:uiPriority w:val="61"/>
    <w:rsid w:val="00B706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CB67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List11">
    <w:name w:val="Medium List 11"/>
    <w:basedOn w:val="TableNormal"/>
    <w:uiPriority w:val="65"/>
    <w:rsid w:val="00CB67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A93B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21">
    <w:name w:val="Medium Grid 21"/>
    <w:basedOn w:val="TableNormal"/>
    <w:uiPriority w:val="68"/>
    <w:rsid w:val="00A93B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Shading1">
    <w:name w:val="Light Shading1"/>
    <w:basedOn w:val="TableNormal"/>
    <w:uiPriority w:val="60"/>
    <w:rsid w:val="00A93B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184F4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736CA"/>
    <w:rPr>
      <w:color w:val="800080" w:themeColor="followedHyperlink"/>
      <w:u w:val="single"/>
    </w:rPr>
  </w:style>
  <w:style w:type="table" w:customStyle="1" w:styleId="LightGrid2">
    <w:name w:val="Light Grid2"/>
    <w:basedOn w:val="TableNormal"/>
    <w:uiPriority w:val="62"/>
    <w:rsid w:val="008B5BA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78F"/>
  </w:style>
  <w:style w:type="paragraph" w:styleId="Heading1">
    <w:name w:val="heading 1"/>
    <w:basedOn w:val="Normal"/>
    <w:next w:val="Normal"/>
    <w:link w:val="Heading1Char"/>
    <w:uiPriority w:val="9"/>
    <w:qFormat/>
    <w:rsid w:val="001C461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61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61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61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61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61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61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61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61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461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461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61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61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61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61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61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61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61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461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61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61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61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C4619"/>
    <w:rPr>
      <w:b/>
      <w:bCs/>
    </w:rPr>
  </w:style>
  <w:style w:type="character" w:styleId="Emphasis">
    <w:name w:val="Emphasis"/>
    <w:uiPriority w:val="20"/>
    <w:qFormat/>
    <w:rsid w:val="001C461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C46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46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61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46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61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619"/>
    <w:rPr>
      <w:i/>
      <w:iCs/>
    </w:rPr>
  </w:style>
  <w:style w:type="character" w:styleId="SubtleEmphasis">
    <w:name w:val="Subtle Emphasis"/>
    <w:uiPriority w:val="19"/>
    <w:qFormat/>
    <w:rsid w:val="001C4619"/>
    <w:rPr>
      <w:i/>
      <w:iCs/>
    </w:rPr>
  </w:style>
  <w:style w:type="character" w:styleId="IntenseEmphasis">
    <w:name w:val="Intense Emphasis"/>
    <w:uiPriority w:val="21"/>
    <w:qFormat/>
    <w:rsid w:val="001C46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4619"/>
    <w:rPr>
      <w:smallCaps/>
    </w:rPr>
  </w:style>
  <w:style w:type="character" w:styleId="IntenseReference">
    <w:name w:val="Intense Reference"/>
    <w:uiPriority w:val="32"/>
    <w:qFormat/>
    <w:rsid w:val="001C461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C461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61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1D62"/>
    <w:pPr>
      <w:tabs>
        <w:tab w:val="center" w:pos="4680"/>
        <w:tab w:val="right" w:pos="9360"/>
      </w:tabs>
      <w:spacing w:after="0" w:line="240" w:lineRule="auto"/>
    </w:pPr>
    <w:rPr>
      <w:noProof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2D1D62"/>
    <w:rPr>
      <w:noProof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90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F5C"/>
  </w:style>
  <w:style w:type="paragraph" w:styleId="Caption">
    <w:name w:val="caption"/>
    <w:basedOn w:val="Normal"/>
    <w:next w:val="Normal"/>
    <w:uiPriority w:val="35"/>
    <w:unhideWhenUsed/>
    <w:rsid w:val="00442DA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List1">
    <w:name w:val="Light List1"/>
    <w:basedOn w:val="TableNormal"/>
    <w:uiPriority w:val="61"/>
    <w:rsid w:val="0033563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6159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6159F"/>
    <w:rPr>
      <w:color w:val="808080"/>
    </w:rPr>
  </w:style>
  <w:style w:type="table" w:customStyle="1" w:styleId="LightGrid1">
    <w:name w:val="Light Grid1"/>
    <w:basedOn w:val="TableNormal"/>
    <w:uiPriority w:val="62"/>
    <w:rsid w:val="002F24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Contents">
    <w:name w:val="Table Contents"/>
    <w:basedOn w:val="Normal"/>
    <w:rsid w:val="00AF6D28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sid w:val="0036747F"/>
  </w:style>
  <w:style w:type="character" w:customStyle="1" w:styleId="apple-converted-space">
    <w:name w:val="apple-converted-space"/>
    <w:basedOn w:val="DefaultParagraphFont"/>
    <w:rsid w:val="0036747F"/>
  </w:style>
  <w:style w:type="table" w:customStyle="1" w:styleId="MediumShading11">
    <w:name w:val="Medium Shading 11"/>
    <w:basedOn w:val="TableNormal"/>
    <w:uiPriority w:val="63"/>
    <w:rsid w:val="00813F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2">
    <w:name w:val="Light List2"/>
    <w:basedOn w:val="TableNormal"/>
    <w:uiPriority w:val="61"/>
    <w:rsid w:val="00B706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CB67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List11">
    <w:name w:val="Medium List 11"/>
    <w:basedOn w:val="TableNormal"/>
    <w:uiPriority w:val="65"/>
    <w:rsid w:val="00CB67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A93B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21">
    <w:name w:val="Medium Grid 21"/>
    <w:basedOn w:val="TableNormal"/>
    <w:uiPriority w:val="68"/>
    <w:rsid w:val="00A93B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Shading1">
    <w:name w:val="Light Shading1"/>
    <w:basedOn w:val="TableNormal"/>
    <w:uiPriority w:val="60"/>
    <w:rsid w:val="00A93B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184F4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736CA"/>
    <w:rPr>
      <w:color w:val="800080" w:themeColor="followedHyperlink"/>
      <w:u w:val="single"/>
    </w:rPr>
  </w:style>
  <w:style w:type="table" w:customStyle="1" w:styleId="LightGrid2">
    <w:name w:val="Light Grid2"/>
    <w:basedOn w:val="TableNormal"/>
    <w:uiPriority w:val="62"/>
    <w:rsid w:val="008B5BA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skinPadir\Documents\0Work\00Teaching\RBE2002\RBE2002_B09_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CFB05AE-E05F-466C-89FE-AAC1EE204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RBE2002_B09_Docs</Template>
  <TotalTime>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TaskinPadir</dc:creator>
  <cp:lastModifiedBy>Julian Center</cp:lastModifiedBy>
  <cp:revision>4</cp:revision>
  <cp:lastPrinted>2015-10-09T16:36:00Z</cp:lastPrinted>
  <dcterms:created xsi:type="dcterms:W3CDTF">2017-11-01T16:16:00Z</dcterms:created>
  <dcterms:modified xsi:type="dcterms:W3CDTF">2017-11-01T16:22:00Z</dcterms:modified>
</cp:coreProperties>
</file>